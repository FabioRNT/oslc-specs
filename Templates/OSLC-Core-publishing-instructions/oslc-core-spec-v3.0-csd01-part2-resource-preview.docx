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23C5D964" w:rsidR="00C71349" w:rsidRDefault="002262FB" w:rsidP="008C100C">
      <w:pPr>
        <w:pStyle w:val="Title"/>
      </w:pPr>
      <w:r w:rsidRPr="002262FB">
        <w:t xml:space="preserve">OSLC Core Version 3.0. Part </w:t>
      </w:r>
      <w:r w:rsidR="0058514B">
        <w:t>2: Resource Preview</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0A326542" w:rsidR="00D54431" w:rsidRPr="003707E2" w:rsidRDefault="006958E9" w:rsidP="00D54431">
      <w:pPr>
        <w:pStyle w:val="Titlepageinfodescription"/>
        <w:rPr>
          <w:rStyle w:val="Hyperlink"/>
          <w:color w:val="auto"/>
        </w:rPr>
      </w:pPr>
      <w:hyperlink r:id="rId11" w:history="1">
        <w:r w:rsidRPr="00020266">
          <w:rPr>
            <w:rStyle w:val="Hyperlink"/>
          </w:rPr>
          <w:t>http://docs.oasis-open.org/oslc-core/oslc-core-spec/v3.0/csd01/part2-resource-preview/oslc-core-spec-v3.0-csd01-part2-resource-preview.html</w:t>
        </w:r>
      </w:hyperlink>
      <w:r>
        <w:t xml:space="preserve"> </w:t>
      </w:r>
      <w:r w:rsidR="002659E9">
        <w:rPr>
          <w:rStyle w:val="Hyperlink"/>
          <w:color w:val="auto"/>
        </w:rPr>
        <w:t>(Authoritative</w:t>
      </w:r>
      <w:r w:rsidR="002262FB">
        <w:rPr>
          <w:rStyle w:val="Hyperlink"/>
          <w:color w:val="auto"/>
        </w:rPr>
        <w:t>)</w:t>
      </w:r>
    </w:p>
    <w:p w14:paraId="0D390448" w14:textId="4A633BDD" w:rsidR="00FC06F0" w:rsidRDefault="006958E9" w:rsidP="00CF629C">
      <w:pPr>
        <w:pStyle w:val="Titlepageinfodescription"/>
        <w:rPr>
          <w:rStyle w:val="Hyperlink"/>
          <w:color w:val="auto"/>
        </w:rPr>
      </w:pPr>
      <w:hyperlink r:id="rId12" w:history="1">
        <w:r w:rsidRPr="00020266">
          <w:rPr>
            <w:rStyle w:val="Hyperlink"/>
          </w:rPr>
          <w:t>http://docs.oasis-open.org/oslc-core/oslc-core-spec/v3.0/csd01/part2-resource-preview/oslc-core-spec-v3.0-csd01-part2-resource-preview.pdf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30CA3E69" w:rsidR="00FC06F0" w:rsidRPr="003707E2" w:rsidRDefault="006958E9" w:rsidP="00FC06F0">
      <w:pPr>
        <w:pStyle w:val="Titlepageinfodescription"/>
        <w:rPr>
          <w:rStyle w:val="Hyperlink"/>
          <w:color w:val="auto"/>
        </w:rPr>
      </w:pPr>
      <w:hyperlink r:id="rId13" w:history="1">
        <w:r w:rsidRPr="00020266">
          <w:rPr>
            <w:rStyle w:val="Hyperlink"/>
          </w:rPr>
          <w:t>http://docs.oasis-open.org/oslc-core/oslc-core-spec/v3.0/part2-resource-preview/oslc-core-spec-v3.0-part2-resource-preview.html</w:t>
        </w:r>
      </w:hyperlink>
      <w:r>
        <w:t xml:space="preserve"> </w:t>
      </w:r>
      <w:r w:rsidR="00FC06F0">
        <w:rPr>
          <w:rStyle w:val="Hyperlink"/>
          <w:color w:val="auto"/>
        </w:rPr>
        <w:t>(Authoritative)</w:t>
      </w:r>
    </w:p>
    <w:p w14:paraId="7D4A6CEE" w14:textId="59C91CF5" w:rsidR="00FC06F0" w:rsidRDefault="006958E9" w:rsidP="00FC06F0">
      <w:pPr>
        <w:pStyle w:val="Titlepageinfodescription"/>
        <w:rPr>
          <w:rStyle w:val="Hyperlink"/>
          <w:color w:val="auto"/>
        </w:rPr>
      </w:pPr>
      <w:hyperlink r:id="rId14" w:history="1">
        <w:r w:rsidRPr="00020266">
          <w:rPr>
            <w:rStyle w:val="Hyperlink"/>
          </w:rPr>
          <w:t>http://docs.oasis-open.org/oslc-core/oslc-core-spec/v3.0/part2-resource-preview/oslc-core-spec-v3.0-part2-resource-preview.pdf</w:t>
        </w:r>
      </w:hyperlink>
    </w:p>
    <w:p w14:paraId="176959E5" w14:textId="77777777" w:rsidR="00024C43" w:rsidRDefault="00024C43" w:rsidP="008C100C">
      <w:pPr>
        <w:pStyle w:val="Titlepageinfo"/>
      </w:pPr>
      <w:r>
        <w:t>Technical Committee:</w:t>
      </w:r>
    </w:p>
    <w:p w14:paraId="3FAA57CB" w14:textId="70C2CC11" w:rsidR="00024C43" w:rsidRDefault="00561AD9"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Sarabura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James Amsden</w:t>
      </w:r>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Pr="002009F0" w:rsidRDefault="00564158" w:rsidP="00564158">
      <w:pPr>
        <w:pStyle w:val="Contributor"/>
      </w:pPr>
      <w:r w:rsidRPr="002009F0">
        <w:t>James Amsden</w:t>
      </w:r>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2AC71172" w:rsidR="00AE62E0" w:rsidRDefault="00AE62E0" w:rsidP="00AE62E0">
      <w:pPr>
        <w:pStyle w:val="RelatedWork"/>
      </w:pPr>
      <w:r w:rsidRPr="00AE62E0">
        <w:rPr>
          <w:i/>
        </w:rPr>
        <w:t>OSLC Core Version 3.0. Part 1: Overview</w:t>
      </w:r>
      <w:r>
        <w:t xml:space="preserve">. </w:t>
      </w:r>
      <w:hyperlink r:id="rId22" w:history="1">
        <w:r w:rsidR="00705B90" w:rsidRPr="00020266">
          <w:rPr>
            <w:rStyle w:val="Hyperlink"/>
          </w:rPr>
          <w:t>http://docs.oasis-open.org/oslc-core/oslc-core-spec/v3.0/csd01/part1-overview/oslc-core-spec-v3.0-csd01-part1-overview.html</w:t>
        </w:r>
      </w:hyperlink>
      <w:r w:rsidR="00705B90">
        <w:t xml:space="preserve"> </w:t>
      </w:r>
    </w:p>
    <w:p w14:paraId="7A6E693C" w14:textId="75C92689" w:rsidR="00AE62E0" w:rsidRDefault="00AE62E0" w:rsidP="00AE62E0">
      <w:pPr>
        <w:pStyle w:val="RelatedWork"/>
      </w:pPr>
      <w:r w:rsidRPr="00AE62E0">
        <w:rPr>
          <w:i/>
        </w:rPr>
        <w:t>OSLC Core Version 3.0. Part 2: Resource Preview</w:t>
      </w:r>
      <w:r w:rsidR="002250B9">
        <w:t xml:space="preserve"> (this document)</w:t>
      </w:r>
      <w:r>
        <w:t xml:space="preserve">. </w:t>
      </w:r>
      <w:hyperlink r:id="rId23" w:history="1">
        <w:r w:rsidR="00705B90" w:rsidRPr="00020266">
          <w:rPr>
            <w:rStyle w:val="Hyperlink"/>
          </w:rPr>
          <w:t>http://docs.oasis-open.org/oslc-core/oslc-core-spec/v3.0/csd01/part2-resource-preview/oslc-core-spec-v3.0-csd01-part2-resource-preview.html</w:t>
        </w:r>
      </w:hyperlink>
      <w:r w:rsidR="00705B90">
        <w:t xml:space="preserve"> </w:t>
      </w:r>
    </w:p>
    <w:p w14:paraId="3132C5E7" w14:textId="4FA9D4B6" w:rsidR="00AE62E0" w:rsidRDefault="00AE62E0" w:rsidP="00AE62E0">
      <w:pPr>
        <w:pStyle w:val="RelatedWork"/>
      </w:pPr>
      <w:r w:rsidRPr="00131A1E">
        <w:rPr>
          <w:i/>
        </w:rPr>
        <w:t>OSLC Core Version 3.0. Part 3: Delegated Dialogs</w:t>
      </w:r>
      <w:r>
        <w:t xml:space="preserve">. </w:t>
      </w:r>
      <w:hyperlink r:id="rId24" w:history="1">
        <w:r w:rsidR="00705B90" w:rsidRPr="00020266">
          <w:rPr>
            <w:rStyle w:val="Hyperlink"/>
          </w:rPr>
          <w:t>http://docs.oasis-open.org/oslc-core/oslc-core-spec/v3.0/csd01/part3-delegated-dialogs/oslc-core-spec-v3.0-csd01-part3-delegated-dialogs.html</w:t>
        </w:r>
      </w:hyperlink>
      <w:r w:rsidR="00705B90">
        <w:t xml:space="preserve"> </w:t>
      </w:r>
    </w:p>
    <w:p w14:paraId="1D4618D3" w14:textId="23257C81" w:rsidR="00AE62E0" w:rsidRDefault="00AE62E0" w:rsidP="00AE62E0">
      <w:pPr>
        <w:pStyle w:val="RelatedWork"/>
      </w:pPr>
      <w:r w:rsidRPr="00902E66">
        <w:rPr>
          <w:i/>
        </w:rPr>
        <w:t>OSLC Core Version 3.0. Part 4: Attachments</w:t>
      </w:r>
      <w:r>
        <w:t xml:space="preserve">. </w:t>
      </w:r>
      <w:hyperlink r:id="rId25" w:history="1">
        <w:r w:rsidR="00705B90" w:rsidRPr="00020266">
          <w:rPr>
            <w:rStyle w:val="Hyperlink"/>
          </w:rPr>
          <w:t>http://docs.oasis-open.org/oslc-core/oslc-core-spec/v3.0/csd01/part4-attachments/oslc-core-spec-v3.0-csd01-part4-attachments.html</w:t>
        </w:r>
      </w:hyperlink>
      <w:r w:rsidR="00705B90">
        <w:t xml:space="preserve"> </w:t>
      </w:r>
    </w:p>
    <w:p w14:paraId="350F4385" w14:textId="08C86EB7" w:rsidR="00AE62E0" w:rsidRDefault="00AE62E0" w:rsidP="00AE62E0">
      <w:pPr>
        <w:pStyle w:val="RelatedWork"/>
      </w:pPr>
      <w:r w:rsidRPr="00902E66">
        <w:rPr>
          <w:i/>
        </w:rPr>
        <w:t>OSLC Core Version 3.0. Part 5: Link Guidance</w:t>
      </w:r>
      <w:r>
        <w:t xml:space="preserve">. </w:t>
      </w:r>
      <w:hyperlink r:id="rId26" w:history="1">
        <w:r w:rsidR="00705B90" w:rsidRPr="00020266">
          <w:rPr>
            <w:rStyle w:val="Hyperlink"/>
          </w:rPr>
          <w:t>http://docs.oasis-open.org/oslc-core/oslc-core-spec/v3.0/csd01/part5-link-guidance/oslc-core-spec-v3.0-csd01-part5-link-guidance.html</w:t>
        </w:r>
      </w:hyperlink>
      <w:r w:rsidR="00705B90">
        <w:t xml:space="preserve"> </w:t>
      </w:r>
    </w:p>
    <w:p w14:paraId="3BFBEBC7" w14:textId="3A4640A7" w:rsidR="00AE62E0" w:rsidRDefault="00AE62E0" w:rsidP="00AE62E0">
      <w:pPr>
        <w:pStyle w:val="RelatedWork"/>
      </w:pPr>
      <w:r w:rsidRPr="00B95272">
        <w:rPr>
          <w:i/>
        </w:rPr>
        <w:t>OSLC Core Version 3.0. Part 6: Core Vocabulary</w:t>
      </w:r>
      <w:r>
        <w:t xml:space="preserve">. </w:t>
      </w:r>
      <w:hyperlink r:id="rId27" w:history="1">
        <w:r w:rsidR="00705B90" w:rsidRPr="00020266">
          <w:rPr>
            <w:rStyle w:val="Hyperlink"/>
          </w:rPr>
          <w:t>http://docs.oasis-open.org/oslc-core/oslc-core-spec/v3.0/csd01/part6-core-vocabulary/oslc-core-spec-v3.0-csd01-part6-core-vocabulary.html</w:t>
        </w:r>
      </w:hyperlink>
      <w:r w:rsidR="00705B90">
        <w:t xml:space="preserve"> </w:t>
      </w:r>
    </w:p>
    <w:p w14:paraId="35EF90DB" w14:textId="799FFFB4" w:rsidR="00AE62E0" w:rsidRDefault="00AE62E0" w:rsidP="00AE62E0">
      <w:pPr>
        <w:pStyle w:val="RelatedWork"/>
      </w:pPr>
      <w:r w:rsidRPr="00B95272">
        <w:rPr>
          <w:i/>
        </w:rPr>
        <w:lastRenderedPageBreak/>
        <w:t>OSLC Core Version 3.0. Part 7: Discovery</w:t>
      </w:r>
      <w:r>
        <w:t xml:space="preserve">. </w:t>
      </w:r>
      <w:hyperlink r:id="rId28" w:history="1">
        <w:r w:rsidR="00705B90" w:rsidRPr="00020266">
          <w:rPr>
            <w:rStyle w:val="Hyperlink"/>
          </w:rPr>
          <w:t>http://docs.oasis-open.org/oslc-core/oslc-core-spec/v3.0/csd01/part7-discovery/oslc-core-spec-v3.0-csd01-part7-discovery.html</w:t>
        </w:r>
      </w:hyperlink>
      <w:r w:rsidR="00705B90">
        <w:t xml:space="preserve"> </w:t>
      </w:r>
    </w:p>
    <w:p w14:paraId="7394F2CB" w14:textId="17A29372" w:rsidR="00B95272" w:rsidRDefault="00AE62E0" w:rsidP="00AE62E0">
      <w:pPr>
        <w:pStyle w:val="RelatedWork"/>
      </w:pPr>
      <w:r w:rsidRPr="00B95272">
        <w:rPr>
          <w:i/>
        </w:rPr>
        <w:t>OSLC Core Version 3.0. Part 8: Resource Shape</w:t>
      </w:r>
      <w:r>
        <w:t xml:space="preserve">. </w:t>
      </w:r>
      <w:hyperlink r:id="rId29" w:history="1">
        <w:r w:rsidR="00705B90" w:rsidRPr="00020266">
          <w:rPr>
            <w:rStyle w:val="Hyperlink"/>
          </w:rPr>
          <w:t>http://docs.oasis-open.org/oslc-core/oslc-core-spec/v3.0/csd01/part8-resource-shape/oslc-core-spec-v3.0-csd01-part8-resource-shape.html</w:t>
        </w:r>
      </w:hyperlink>
      <w:r w:rsidR="00705B90">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38799A0A" w14:textId="77777777" w:rsidR="00547E3B" w:rsidRDefault="00547E3B" w:rsidP="00547E3B">
      <w:pPr>
        <w:pStyle w:val="Titlepageinfo"/>
      </w:pPr>
      <w:r>
        <w:t>Declared XML namespaces:</w:t>
      </w:r>
    </w:p>
    <w:p w14:paraId="2C175643" w14:textId="2C914FBD" w:rsidR="00547E3B" w:rsidRDefault="00561AD9" w:rsidP="00547E3B">
      <w:pPr>
        <w:pStyle w:val="RelatedWork"/>
      </w:pPr>
      <w:hyperlink r:id="rId30" w:history="1">
        <w:r w:rsidR="00685655" w:rsidRPr="00020266">
          <w:rPr>
            <w:rStyle w:val="Hyperlink"/>
          </w:rPr>
          <w:t>http://open-services.net/ns/core#</w:t>
        </w:r>
      </w:hyperlink>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1"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2" w:history="1">
        <w:r w:rsidR="00B569DB" w:rsidRPr="0007308D">
          <w:rPr>
            <w:rStyle w:val="Hyperlink"/>
          </w:rPr>
          <w:t>Send A Comment</w:t>
        </w:r>
      </w:hyperlink>
      <w:r w:rsidR="00B569DB">
        <w:t xml:space="preserve">” button on the </w:t>
      </w:r>
      <w:r>
        <w:t>TC</w:t>
      </w:r>
      <w:r w:rsidR="00B569DB">
        <w:t xml:space="preserve">’s web page at </w:t>
      </w:r>
      <w:hyperlink r:id="rId33"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4"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21D41D7C" w:rsidR="00995E1B" w:rsidRDefault="00560795" w:rsidP="00AC0AAD">
      <w:pPr>
        <w:pStyle w:val="Abstract"/>
      </w:pPr>
      <w:r>
        <w:rPr>
          <w:rStyle w:val="Refterm"/>
        </w:rPr>
        <w:t>[</w:t>
      </w:r>
      <w:r w:rsidR="00B81E38">
        <w:rPr>
          <w:rStyle w:val="Refterm"/>
        </w:rPr>
        <w:t>OSLC-C</w:t>
      </w:r>
      <w:r w:rsidR="00561012">
        <w:rPr>
          <w:rStyle w:val="Refterm"/>
        </w:rPr>
        <w:t>ore-v3.0-</w:t>
      </w:r>
      <w:r w:rsidR="00B81E38">
        <w:rPr>
          <w:rStyle w:val="Refterm"/>
        </w:rPr>
        <w:t>ResourcePreview</w:t>
      </w:r>
      <w:r>
        <w:rPr>
          <w:rStyle w:val="Refterm"/>
        </w:rPr>
        <w:t>]</w:t>
      </w:r>
    </w:p>
    <w:p w14:paraId="699156EE" w14:textId="6D053925" w:rsidR="00561012" w:rsidRDefault="00561012" w:rsidP="00561012">
      <w:pPr>
        <w:pStyle w:val="Abstract"/>
        <w:rPr>
          <w:rFonts w:cs="Arial"/>
        </w:rPr>
      </w:pPr>
      <w:r w:rsidRPr="00561012">
        <w:rPr>
          <w:i/>
        </w:rPr>
        <w:t xml:space="preserve">OSLC Core Version 3.0. Part </w:t>
      </w:r>
      <w:r w:rsidR="00C23F35">
        <w:rPr>
          <w:i/>
        </w:rPr>
        <w:t>2</w:t>
      </w:r>
      <w:r w:rsidR="00C035D4">
        <w:rPr>
          <w:i/>
        </w:rPr>
        <w:t>:</w:t>
      </w:r>
      <w:r w:rsidR="00C23F35">
        <w:rPr>
          <w:i/>
        </w:rPr>
        <w:t xml:space="preserve"> Resource Preview</w:t>
      </w:r>
      <w:r>
        <w:rPr>
          <w:i/>
        </w:rPr>
        <w:t xml:space="preserve">. </w:t>
      </w:r>
      <w:r w:rsidR="00982437">
        <w:rPr>
          <w:rFonts w:cs="Arial"/>
        </w:rPr>
        <w:t xml:space="preserve">Edited by </w:t>
      </w:r>
      <w:r w:rsidRPr="002009F0">
        <w:t>James Amsden</w:t>
      </w:r>
      <w:r>
        <w:t>. DD Month 2016. OASIS Committee Specification Draft 01.</w:t>
      </w:r>
      <w:r w:rsidR="00DE1240">
        <w:t xml:space="preserve"> </w:t>
      </w:r>
      <w:hyperlink r:id="rId35" w:history="1">
        <w:r w:rsidR="00561AD9" w:rsidRPr="00020266">
          <w:rPr>
            <w:rStyle w:val="Hyperlink"/>
          </w:rPr>
          <w:t>http://docs.oasis-open.org/oslc-core/oslc-core-spec/v3.0/csd01/part2-resource-preview/oslc-core-spec-v3.0-csd01-part2-resource-preview.html</w:t>
        </w:r>
      </w:hyperlink>
      <w:r w:rsidR="00561AD9">
        <w:t>.</w:t>
      </w:r>
      <w:r>
        <w:rPr>
          <w:rStyle w:val="Hyperlink"/>
        </w:rPr>
        <w:t xml:space="preserve"> </w:t>
      </w:r>
      <w:r w:rsidRPr="00561012">
        <w:rPr>
          <w:rStyle w:val="Hyperlink"/>
          <w:color w:val="auto"/>
        </w:rPr>
        <w:t>Latest version:</w:t>
      </w:r>
      <w:r w:rsidR="00DE1240">
        <w:t xml:space="preserve"> </w:t>
      </w:r>
      <w:hyperlink r:id="rId36" w:history="1">
        <w:r w:rsidR="00561AD9" w:rsidRPr="00020266">
          <w:rPr>
            <w:rStyle w:val="Hyperlink"/>
          </w:rPr>
          <w:t>http://docs.oasis-open.org/oslc-core/oslc-core-spec/v3.0/part2-resource-preview/oslc-core-spec-v3.0-part2-resource-preview.html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r>
        <w:t>Copyright © OASIS</w:t>
      </w:r>
      <w:r w:rsidR="00CE59AF">
        <w:t xml:space="preserve"> Open</w:t>
      </w:r>
      <w:r>
        <w:t xml:space="preserve"> </w:t>
      </w:r>
      <w:r w:rsidR="00AE0702">
        <w:t>20</w:t>
      </w:r>
      <w:r w:rsidR="00A55556">
        <w:t>1</w:t>
      </w:r>
      <w:r w:rsidR="00945D8E">
        <w:t>6</w:t>
      </w:r>
      <w:r w:rsidR="00852E10" w:rsidRPr="00852E10">
        <w:t>.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7"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8"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9"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561AD9">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561AD9">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561AD9">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561AD9">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561AD9">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561AD9">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561AD9">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40"/>
          <w:footerReference w:type="default" r:id="rId41"/>
          <w:footerReference w:type="first" r:id="rId42"/>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This template is used by OASIS TC Administration in publication, and is not intended to be used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r>
        <w:t>this is the second bullet</w:t>
      </w:r>
    </w:p>
    <w:p w14:paraId="35A3BE89" w14:textId="77777777" w:rsidR="00CC2F1E" w:rsidRDefault="00CC2F1E" w:rsidP="00CC2F1E">
      <w:pPr>
        <w:numPr>
          <w:ilvl w:val="0"/>
          <w:numId w:val="36"/>
        </w:numPr>
      </w:pPr>
      <w:r>
        <w:t>third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r>
        <w:t>second level 2</w:t>
      </w:r>
    </w:p>
    <w:p w14:paraId="2886995C" w14:textId="77777777" w:rsidR="00CC2F1E" w:rsidRDefault="00CC2F1E" w:rsidP="00CC2F1E">
      <w:pPr>
        <w:numPr>
          <w:ilvl w:val="0"/>
          <w:numId w:val="36"/>
        </w:numPr>
      </w:pPr>
      <w:r>
        <w:t>back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Appendix included to demonstrate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r>
        <w:t>text</w:t>
      </w:r>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44729C23" w:rsidR="0025362C" w:rsidRDefault="0025362C" w:rsidP="00560795">
    <w:pPr>
      <w:pStyle w:val="Footer"/>
      <w:tabs>
        <w:tab w:val="clear" w:pos="4320"/>
        <w:tab w:val="clear" w:pos="8640"/>
        <w:tab w:val="center" w:pos="4680"/>
        <w:tab w:val="right" w:pos="9360"/>
      </w:tabs>
      <w:spacing w:after="0"/>
      <w:rPr>
        <w:sz w:val="16"/>
        <w:szCs w:val="16"/>
      </w:rPr>
    </w:pPr>
    <w:r>
      <w:rPr>
        <w:sz w:val="16"/>
        <w:szCs w:val="16"/>
      </w:rPr>
      <w:t>oslc-cor</w:t>
    </w:r>
    <w:r w:rsidR="002250B9">
      <w:rPr>
        <w:sz w:val="16"/>
        <w:szCs w:val="16"/>
      </w:rPr>
      <w:t>e-spec-v3.0-csd01-part2-resource-preview</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61AD9">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61AD9">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C1BAF"/>
    <w:rsid w:val="000D208F"/>
    <w:rsid w:val="000E28CA"/>
    <w:rsid w:val="000E5705"/>
    <w:rsid w:val="00101D6D"/>
    <w:rsid w:val="00123F2F"/>
    <w:rsid w:val="00131A1E"/>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50B9"/>
    <w:rsid w:val="002262FB"/>
    <w:rsid w:val="00231710"/>
    <w:rsid w:val="00232273"/>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1AD9"/>
    <w:rsid w:val="00564158"/>
    <w:rsid w:val="00572BC4"/>
    <w:rsid w:val="0058514B"/>
    <w:rsid w:val="00590FE3"/>
    <w:rsid w:val="00591B31"/>
    <w:rsid w:val="00596B92"/>
    <w:rsid w:val="005A293B"/>
    <w:rsid w:val="005A5E41"/>
    <w:rsid w:val="005B5688"/>
    <w:rsid w:val="005C4A13"/>
    <w:rsid w:val="005D2EE1"/>
    <w:rsid w:val="005F4F93"/>
    <w:rsid w:val="0060033A"/>
    <w:rsid w:val="006047D8"/>
    <w:rsid w:val="006107FC"/>
    <w:rsid w:val="00635370"/>
    <w:rsid w:val="006852B0"/>
    <w:rsid w:val="00685655"/>
    <w:rsid w:val="006958E9"/>
    <w:rsid w:val="006A0100"/>
    <w:rsid w:val="006A3443"/>
    <w:rsid w:val="006B2C49"/>
    <w:rsid w:val="006D31DB"/>
    <w:rsid w:val="006F11AC"/>
    <w:rsid w:val="006F2371"/>
    <w:rsid w:val="006F2C2B"/>
    <w:rsid w:val="007001D7"/>
    <w:rsid w:val="00704663"/>
    <w:rsid w:val="007057F1"/>
    <w:rsid w:val="00705B90"/>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A3EFD"/>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81E38"/>
    <w:rsid w:val="00B95272"/>
    <w:rsid w:val="00BA2083"/>
    <w:rsid w:val="00BB79DE"/>
    <w:rsid w:val="00BC5AF2"/>
    <w:rsid w:val="00BE1CE0"/>
    <w:rsid w:val="00C02DEC"/>
    <w:rsid w:val="00C035D4"/>
    <w:rsid w:val="00C04BCD"/>
    <w:rsid w:val="00C217E0"/>
    <w:rsid w:val="00C2337F"/>
    <w:rsid w:val="00C23558"/>
    <w:rsid w:val="00C23F35"/>
    <w:rsid w:val="00C304DB"/>
    <w:rsid w:val="00C32606"/>
    <w:rsid w:val="00C44407"/>
    <w:rsid w:val="00C451D7"/>
    <w:rsid w:val="00C47D3C"/>
    <w:rsid w:val="00C52EFC"/>
    <w:rsid w:val="00C5515D"/>
    <w:rsid w:val="00C65AD9"/>
    <w:rsid w:val="00C71349"/>
    <w:rsid w:val="00C7321D"/>
    <w:rsid w:val="00C76CAA"/>
    <w:rsid w:val="00C76CCB"/>
    <w:rsid w:val="00C77728"/>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1240"/>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33654263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d01/part1-overview/oslc-core-spec-v3.0-csd01-part1-overview.html" TargetMode="External"/><Relationship Id="rId23" Type="http://schemas.openxmlformats.org/officeDocument/2006/relationships/hyperlink" Target="http://docs.oasis-open.org/oslc-core/oslc-core-spec/v3.0/csd01/part2-resource-preview/oslc-core-spec-v3.0-csd01-part2-resource-preview.html" TargetMode="External"/><Relationship Id="rId24" Type="http://schemas.openxmlformats.org/officeDocument/2006/relationships/hyperlink" Target="http://docs.oasis-open.org/oslc-core/oslc-core-spec/v3.0/csd01/part3-delegated-dialogs/oslc-core-spec-v3.0-csd01-part3-delegated-dialogs.html" TargetMode="External"/><Relationship Id="rId25" Type="http://schemas.openxmlformats.org/officeDocument/2006/relationships/hyperlink" Target="http://docs.oasis-open.org/oslc-core/oslc-core-spec/v3.0/csd01/part4-attachments/oslc-core-spec-v3.0-csd01-part4-attachments.html" TargetMode="External"/><Relationship Id="rId26" Type="http://schemas.openxmlformats.org/officeDocument/2006/relationships/hyperlink" Target="http://docs.oasis-open.org/oslc-core/oslc-core-spec/v3.0/csd01/part5-link-guidance/oslc-core-spec-v3.0-csd01-part5-link-guidance.html" TargetMode="External"/><Relationship Id="rId27" Type="http://schemas.openxmlformats.org/officeDocument/2006/relationships/hyperlink" Target="http://docs.oasis-open.org/oslc-core/oslc-core-spec/v3.0/csd01/part6-core-vocabulary/oslc-core-spec-v3.0-csd01-part6-core-vocabulary.html" TargetMode="External"/><Relationship Id="rId28" Type="http://schemas.openxmlformats.org/officeDocument/2006/relationships/hyperlink" Target="http://docs.oasis-open.org/oslc-core/oslc-core-spec/v3.0/csd01/part7-discovery/oslc-core-spec-v3.0-csd01-part7-discovery.html" TargetMode="External"/><Relationship Id="rId29" Type="http://schemas.openxmlformats.org/officeDocument/2006/relationships/hyperlink" Target="http://docs.oasis-open.org/oslc-core/oslc-core-spec/v3.0/csd01/part8-resource-shape/oslc-core-spec-v3.0-cs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open-services.net/ns/core" TargetMode="External"/><Relationship Id="rId31" Type="http://schemas.openxmlformats.org/officeDocument/2006/relationships/hyperlink" Target="https://www.oasis-open.org/committees/tc_home.php?wg_abbrev=oslc-core" TargetMode="External"/><Relationship Id="rId32" Type="http://schemas.openxmlformats.org/officeDocument/2006/relationships/hyperlink" Target="https://www.oasis-open.org/committees/comments/index.php?wg_abbrev=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 TargetMode="External"/><Relationship Id="rId34" Type="http://schemas.openxmlformats.org/officeDocument/2006/relationships/hyperlink" Target="https://www.oasis-open.org/committees/oslc-core/ipr.php" TargetMode="External"/><Relationship Id="rId35" Type="http://schemas.openxmlformats.org/officeDocument/2006/relationships/hyperlink" Target="http://docs.oasis-open.org/oslc-core/oslc-core-spec/v3.0/csd01/part2-resource-preview/oslc-core-spec-v3.0-csd01-part2-resource-preview.html" TargetMode="External"/><Relationship Id="rId36" Type="http://schemas.openxmlformats.org/officeDocument/2006/relationships/hyperlink" Target="http://docs.oasis-open.org/oslc-core/oslc-core-spec/v3.0/part2-resource-preview/oslc-core-spec-v3.0-part2-resource-preview.html"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2-resource-preview/oslc-core-spec-v3.0-csd01-part2-resource-preview.html" TargetMode="External"/><Relationship Id="rId12" Type="http://schemas.openxmlformats.org/officeDocument/2006/relationships/hyperlink" Target="http://docs.oasis-open.org/oslc-core/oslc-core-spec/v3.0/csd01/part2-resource-preview/oslc-core-spec-v3.0-csd01-part2-resource-preview.pdf" TargetMode="External"/><Relationship Id="rId13" Type="http://schemas.openxmlformats.org/officeDocument/2006/relationships/hyperlink" Target="http://docs.oasis-open.org/oslc-core/oslc-core-spec/v3.0/part2-resource-preview/oslc-core-spec-v3.0-part2-resource-preview.html" TargetMode="External"/><Relationship Id="rId14" Type="http://schemas.openxmlformats.org/officeDocument/2006/relationships/hyperlink" Target="http://docs.oasis-open.org/oslc-core/oslc-core-spec/v3.0/part2-resource-preview/oslc-core-spec-v3.0-part2-resource-preview.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policies-guidelines/ipr" TargetMode="External"/><Relationship Id="rId38" Type="http://schemas.openxmlformats.org/officeDocument/2006/relationships/hyperlink" Target="https://www.oasis-open.org/" TargetMode="External"/><Relationship Id="rId39" Type="http://schemas.openxmlformats.org/officeDocument/2006/relationships/hyperlink" Target="https://www.oasis-open.org/policies-guidelines/trademark"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7BAEE-3E5B-DD44-8047-FE1F957E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977</TotalTime>
  <Pages>6</Pages>
  <Words>1907</Words>
  <Characters>11754</Characters>
  <Application>Microsoft Macintosh Word</Application>
  <DocSecurity>0</DocSecurity>
  <Lines>309</Lines>
  <Paragraphs>243</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13418</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31</cp:revision>
  <cp:lastPrinted>2011-08-24T20:10:00Z</cp:lastPrinted>
  <dcterms:created xsi:type="dcterms:W3CDTF">2015-09-17T20:18:00Z</dcterms:created>
  <dcterms:modified xsi:type="dcterms:W3CDTF">2016-03-16T17:10:00Z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